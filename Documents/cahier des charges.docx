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Project Based Learning:"/>
        <w:tag w:val="Project Based Learning:"/>
        <w:id w:val="1774592350"/>
        <w:placeholder>
          <w:docPart w:val="5CAB4223F1B54433A4C2E9B984633A6A"/>
        </w:placeholder>
        <w:temporary/>
        <w:showingPlcHdr/>
        <w15:appearance w15:val="hidden"/>
      </w:sdtPr>
      <w:sdtEndPr/>
      <w:sdtContent>
        <w:p w14:paraId="31BD53C5" w14:textId="77777777" w:rsidR="00076856" w:rsidRPr="00874AA1" w:rsidRDefault="00874AA1" w:rsidP="00874AA1">
          <w:pPr>
            <w:pStyle w:val="Title"/>
          </w:pPr>
          <w:r w:rsidRPr="00874AA1">
            <w:t>Project Based Learning:</w:t>
          </w:r>
        </w:p>
      </w:sdtContent>
    </w:sdt>
    <w:p w14:paraId="474388CE" w14:textId="77777777" w:rsidR="00076856" w:rsidRPr="00874AA1" w:rsidRDefault="005F6C53" w:rsidP="00874AA1">
      <w:pPr>
        <w:pStyle w:val="Title"/>
      </w:pPr>
      <w:sdt>
        <w:sdtPr>
          <w:alias w:val="Insert Catchy Project Title:"/>
          <w:tag w:val="Insert Catchy Project Title:"/>
          <w:id w:val="1718616005"/>
          <w:placeholder>
            <w:docPart w:val="04D75810B1774F849C970954D9BE6EC9"/>
          </w:placeholder>
          <w:temporary/>
          <w:showingPlcHdr/>
          <w15:appearance w15:val="hidden"/>
        </w:sdtPr>
        <w:sdtEndPr/>
        <w:sdtContent>
          <w:r w:rsidR="00874AA1" w:rsidRPr="00874AA1">
            <w:t>Insert Catchy Project Title</w:t>
          </w:r>
        </w:sdtContent>
      </w:sdt>
    </w:p>
    <w:p w14:paraId="04E41152" w14:textId="77777777" w:rsidR="00563FE4" w:rsidRPr="00874AA1" w:rsidRDefault="005F6C53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11F29D4B2CB7430586C88679E3A27542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14:paraId="3C791908" w14:textId="77777777" w:rsidR="00563FE4" w:rsidRPr="00874AA1" w:rsidRDefault="005F6C53" w:rsidP="00874AA1">
      <w:sdt>
        <w:sdtPr>
          <w:alias w:val="Describe the project here. What will students do?  What will students learn? How will students present their project?:"/>
          <w:tag w:val="Describe the project here. What will students do?  What will students learn? How will students present their project?:"/>
          <w:id w:val="-1793049053"/>
          <w:placeholder>
            <w:docPart w:val="95078449C02F4429AEFE1C01018E885E"/>
          </w:placeholder>
          <w:temporary/>
          <w:showingPlcHdr/>
          <w15:appearance w15:val="hidden"/>
        </w:sdtPr>
        <w:sdtEndPr/>
        <w:sdtContent>
          <w:r w:rsidR="00874AA1" w:rsidRPr="00874AA1">
            <w:t>Describe the project here. What will students do?  What will students learn? How will students present their project?</w:t>
          </w:r>
        </w:sdtContent>
      </w:sdt>
    </w:p>
    <w:p w14:paraId="0CC22220" w14:textId="77777777" w:rsidR="00563FE4" w:rsidRPr="00874AA1" w:rsidRDefault="005F6C53" w:rsidP="00874AA1">
      <w:pPr>
        <w:pStyle w:val="Heading1"/>
      </w:pPr>
      <w:sdt>
        <w:sdtPr>
          <w:alias w:val="Standards:"/>
          <w:tag w:val="Standards:"/>
          <w:id w:val="442805168"/>
          <w:placeholder>
            <w:docPart w:val="8BE5AABC1111494E9DE57625C829F35F"/>
          </w:placeholder>
          <w:temporary/>
          <w:showingPlcHdr/>
          <w15:appearance w15:val="hidden"/>
        </w:sdtPr>
        <w:sdtEndPr/>
        <w:sdtContent>
          <w:r w:rsidR="00874AA1" w:rsidRPr="00874AA1">
            <w:t>Standards:</w:t>
          </w:r>
        </w:sdtContent>
      </w:sdt>
    </w:p>
    <w:p w14:paraId="0EA3CD6A" w14:textId="77777777" w:rsidR="00563FE4" w:rsidRPr="00874AA1" w:rsidRDefault="005F6C53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415057472"/>
          <w:placeholder>
            <w:docPart w:val="6097CA597BAC428F8CD7F5B92E70D6B8"/>
          </w:placeholder>
          <w:temporary/>
          <w:showingPlcHdr/>
          <w15:appearance w15:val="hidden"/>
        </w:sdtPr>
        <w:sdtEndPr/>
        <w:sdtContent>
          <w:r w:rsidR="00874AA1" w:rsidRPr="00874AA1">
            <w:t>List learning and content standards here</w:t>
          </w:r>
        </w:sdtContent>
      </w:sdt>
    </w:p>
    <w:p w14:paraId="3D0C204B" w14:textId="77777777" w:rsidR="001E3ADA" w:rsidRPr="00874AA1" w:rsidRDefault="005F6C53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939417856"/>
          <w:placeholder>
            <w:docPart w:val="7CF1EEA18AEA43739E89A38521023AAB"/>
          </w:placeholder>
          <w:temporary/>
          <w:showingPlcHdr/>
          <w15:appearance w15:val="hidden"/>
        </w:sdtPr>
        <w:sdtEndPr/>
        <w:sdtContent>
          <w:r w:rsidR="00874AA1" w:rsidRPr="00874AA1">
            <w:t>List learning and content standards here</w:t>
          </w:r>
        </w:sdtContent>
      </w:sdt>
    </w:p>
    <w:p w14:paraId="153FAD59" w14:textId="77777777" w:rsidR="00563FE4" w:rsidRPr="00874AA1" w:rsidRDefault="005F6C53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1489433127"/>
          <w:placeholder>
            <w:docPart w:val="14207BC1A06648FCB5F4899B5E168E03"/>
          </w:placeholder>
          <w:temporary/>
          <w:showingPlcHdr/>
          <w15:appearance w15:val="hidden"/>
        </w:sdtPr>
        <w:sdtEndPr/>
        <w:sdtContent>
          <w:r w:rsidR="00874AA1" w:rsidRPr="00874AA1">
            <w:t>List learning and content standards here</w:t>
          </w:r>
        </w:sdtContent>
      </w:sdt>
    </w:p>
    <w:p w14:paraId="46E9E97A" w14:textId="77777777" w:rsidR="00563FE4" w:rsidRPr="00874AA1" w:rsidRDefault="005F6C53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976B0991D71145D79E03A5C63FF9E8DC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14:paraId="16AEC55D" w14:textId="77777777" w:rsidR="001E3ADA" w:rsidRPr="00874AA1" w:rsidRDefault="005F6C53" w:rsidP="00874AA1">
      <w:pPr>
        <w:pStyle w:val="ListBullet"/>
      </w:pPr>
      <w:sdt>
        <w:sdtPr>
          <w:alias w:val="List objectives here:"/>
          <w:tag w:val="List objectives here:"/>
          <w:id w:val="2049406706"/>
          <w:placeholder>
            <w:docPart w:val="2DF00F34616F4F70A7E48B23678A9326"/>
          </w:placeholder>
          <w:temporary/>
          <w:showingPlcHdr/>
          <w15:appearance w15:val="hidden"/>
        </w:sdtPr>
        <w:sdtEndPr/>
        <w:sdtContent>
          <w:r w:rsidR="00874AA1" w:rsidRPr="00874AA1">
            <w:t>List objectives here</w:t>
          </w:r>
        </w:sdtContent>
      </w:sdt>
    </w:p>
    <w:p w14:paraId="49D644AB" w14:textId="77777777" w:rsidR="001E3ADA" w:rsidRPr="00874AA1" w:rsidRDefault="005F6C53" w:rsidP="00874AA1">
      <w:pPr>
        <w:pStyle w:val="ListBullet"/>
      </w:pPr>
      <w:sdt>
        <w:sdtPr>
          <w:alias w:val="List objectives here:"/>
          <w:tag w:val="List objectives here:"/>
          <w:id w:val="-1516758339"/>
          <w:placeholder>
            <w:docPart w:val="982FD8F10DB843D2A63F680147A0CF89"/>
          </w:placeholder>
          <w:temporary/>
          <w:showingPlcHdr/>
          <w15:appearance w15:val="hidden"/>
        </w:sdtPr>
        <w:sdtEndPr/>
        <w:sdtContent>
          <w:r w:rsidR="00874AA1" w:rsidRPr="00874AA1">
            <w:t>List objectives here</w:t>
          </w:r>
        </w:sdtContent>
      </w:sdt>
    </w:p>
    <w:p w14:paraId="3C1543B1" w14:textId="77777777" w:rsidR="001E3ADA" w:rsidRPr="00874AA1" w:rsidRDefault="005F6C53" w:rsidP="00874AA1">
      <w:pPr>
        <w:pStyle w:val="ListBullet"/>
      </w:pPr>
      <w:sdt>
        <w:sdtPr>
          <w:alias w:val="List objectives here:"/>
          <w:tag w:val="List objectives here:"/>
          <w:id w:val="68625387"/>
          <w:placeholder>
            <w:docPart w:val="A6846173BFE04A808F65AE1916BBD755"/>
          </w:placeholder>
          <w:temporary/>
          <w:showingPlcHdr/>
          <w15:appearance w15:val="hidden"/>
        </w:sdtPr>
        <w:sdtEndPr/>
        <w:sdtContent>
          <w:r w:rsidR="00874AA1" w:rsidRPr="00874AA1">
            <w:t>List objectives here</w:t>
          </w:r>
        </w:sdtContent>
      </w:sdt>
    </w:p>
    <w:p w14:paraId="16D2A28A" w14:textId="77777777" w:rsidR="00563FE4" w:rsidRPr="00874AA1" w:rsidRDefault="005F6C53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3570F214CB4540ADB994A915CC576033"/>
          </w:placeholder>
          <w:temporary/>
          <w:showingPlcHdr/>
          <w15:appearance w15:val="hidden"/>
        </w:sdtPr>
        <w:sdtEndPr/>
        <w:sdtContent>
          <w:r w:rsidR="00874AA1" w:rsidRPr="00874AA1">
            <w:t>Requirements/Task(s):</w:t>
          </w:r>
        </w:sdtContent>
      </w:sdt>
    </w:p>
    <w:p w14:paraId="29B23551" w14:textId="77777777" w:rsidR="001E3ADA" w:rsidRPr="00874AA1" w:rsidRDefault="005F6C53" w:rsidP="00874AA1">
      <w:pPr>
        <w:pStyle w:val="Normal-Indented"/>
      </w:pPr>
      <w:sdt>
        <w:sdtPr>
          <w:alias w:val="Task 1 Outline the project requirements. What task(s) should the students complete?:"/>
          <w:tag w:val="Task 1 Outline the project requirements. What task(s) should the students complete?:"/>
          <w:id w:val="-1412846636"/>
          <w:placeholder>
            <w:docPart w:val="6198F81516124208B562494D9712C596"/>
          </w:placeholder>
          <w:temporary/>
          <w:showingPlcHdr/>
          <w15:appearance w15:val="hidden"/>
        </w:sdtPr>
        <w:sdtEndPr/>
        <w:sdtContent>
          <w:r w:rsidR="00874AA1" w:rsidRPr="00874AA1">
            <w:t>Task 1</w:t>
          </w:r>
          <w:r w:rsidR="00874AA1" w:rsidRPr="00874AA1">
            <w:tab/>
            <w:t>Outline the project requirements. What task(s) should the students complete?</w:t>
          </w:r>
        </w:sdtContent>
      </w:sdt>
    </w:p>
    <w:p w14:paraId="34B42C35" w14:textId="77777777" w:rsidR="00481FAD" w:rsidRPr="00874AA1" w:rsidRDefault="005F6C53" w:rsidP="00874AA1">
      <w:pPr>
        <w:pStyle w:val="Normal-Indented"/>
      </w:pPr>
      <w:sdt>
        <w:sdtPr>
          <w:alias w:val="Task 2:"/>
          <w:tag w:val="Task 2:"/>
          <w:id w:val="1043787686"/>
          <w:placeholder>
            <w:docPart w:val="99B30B37B4364D37A47590764C67B4D0"/>
          </w:placeholder>
          <w:temporary/>
          <w:showingPlcHdr/>
          <w15:appearance w15:val="hidden"/>
        </w:sdtPr>
        <w:sdtEndPr/>
        <w:sdtContent>
          <w:r w:rsidR="00874AA1" w:rsidRPr="00874AA1">
            <w:t>Task 2</w:t>
          </w:r>
        </w:sdtContent>
      </w:sdt>
    </w:p>
    <w:p w14:paraId="7F10C78A" w14:textId="77777777" w:rsidR="00563FE4" w:rsidRPr="00874AA1" w:rsidRDefault="005F6C53" w:rsidP="00874AA1">
      <w:pPr>
        <w:pStyle w:val="Normal-Indented"/>
      </w:pPr>
      <w:sdt>
        <w:sdtPr>
          <w:alias w:val="Task 3:"/>
          <w:tag w:val="Task 3:"/>
          <w:id w:val="68625896"/>
          <w:placeholder>
            <w:docPart w:val="C3B4C399B9B34FE1A86C8E96D45681AE"/>
          </w:placeholder>
          <w:temporary/>
          <w:showingPlcHdr/>
          <w15:appearance w15:val="hidden"/>
        </w:sdtPr>
        <w:sdtEndPr/>
        <w:sdtContent>
          <w:r w:rsidR="00874AA1" w:rsidRPr="00874AA1">
            <w:t xml:space="preserve">Task </w:t>
          </w:r>
          <w:r w:rsidR="00874AA1">
            <w:t>3</w:t>
          </w:r>
        </w:sdtContent>
      </w:sdt>
    </w:p>
    <w:p w14:paraId="41C3F49D" w14:textId="77777777" w:rsidR="00563FE4" w:rsidRPr="00874AA1" w:rsidRDefault="005F6C53" w:rsidP="00874AA1">
      <w:pPr>
        <w:pStyle w:val="Heading1"/>
      </w:pPr>
      <w:sdt>
        <w:sdtPr>
          <w:alias w:val="Record your notes/research here:"/>
          <w:tag w:val="Record your notes/research here:"/>
          <w:id w:val="260734761"/>
          <w:placeholder>
            <w:docPart w:val="28801AC59E994829BA367D6725ED33D0"/>
          </w:placeholder>
          <w:temporary/>
          <w:showingPlcHdr/>
          <w15:appearance w15:val="hidden"/>
        </w:sdtPr>
        <w:sdtEndPr/>
        <w:sdtContent>
          <w:r w:rsidR="002F1EA7" w:rsidRPr="00874AA1">
            <w:t>Record your notes/research here:</w:t>
          </w:r>
        </w:sdtContent>
      </w:sdt>
    </w:p>
    <w:p w14:paraId="158C1211" w14:textId="77777777" w:rsidR="00563FE4" w:rsidRPr="00874AA1" w:rsidRDefault="005F6C53" w:rsidP="00874AA1">
      <w:sdt>
        <w:sdtPr>
          <w:alias w:val="This is where students can record their ideas and research as they gather the information needed to complete their project.:"/>
          <w:tag w:val="This is where students can record their ideas and research as they gather the information needed to complete their project.:"/>
          <w:id w:val="1431245984"/>
          <w:placeholder>
            <w:docPart w:val="235A5246A5304F28B8A8C70AAD8C5CD6"/>
          </w:placeholder>
          <w:temporary/>
          <w:showingPlcHdr/>
          <w15:appearance w15:val="hidden"/>
        </w:sdtPr>
        <w:sdtEndPr/>
        <w:sdtContent>
          <w:r w:rsidR="002F1EA7" w:rsidRPr="00874AA1">
            <w:t>This is where students can record their ideas and research as they gather the information needed to complete their project.</w:t>
          </w:r>
        </w:sdtContent>
      </w:sdt>
    </w:p>
    <w:p w14:paraId="399DC049" w14:textId="77777777" w:rsidR="00563FE4" w:rsidRPr="00874AA1" w:rsidRDefault="005F6C53" w:rsidP="00874AA1">
      <w:pPr>
        <w:pStyle w:val="Heading1"/>
      </w:pPr>
      <w:sdt>
        <w:sdtPr>
          <w:alias w:val="Outline the steps/plan for your project:"/>
          <w:tag w:val="Outline the steps/plan for your project:"/>
          <w:id w:val="657958632"/>
          <w:placeholder>
            <w:docPart w:val="91567E51B98944B8A578FF03E506370E"/>
          </w:placeholder>
          <w:temporary/>
          <w:showingPlcHdr/>
          <w15:appearance w15:val="hidden"/>
        </w:sdtPr>
        <w:sdtEndPr/>
        <w:sdtContent>
          <w:r w:rsidR="002F1EA7" w:rsidRPr="00874AA1">
            <w:t>Outline the steps/plan for your project:</w:t>
          </w:r>
        </w:sdtContent>
      </w:sdt>
    </w:p>
    <w:p w14:paraId="73E68D81" w14:textId="77777777" w:rsidR="005244D5" w:rsidRPr="00874AA1" w:rsidRDefault="005F6C53" w:rsidP="00874AA1">
      <w:sdt>
        <w:sdtPr>
          <w:alias w:val="After students complete any research necessary, this is where they will create a plan for their project. Consider requiring teacher approval before they continue to the creation/implementation phase of the project.:"/>
          <w:tag w:val="After students complete any research necessary, this is where they will create a plan for their project. Consider requiring teacher approval before they continue to the creation/implementation phase of the project.:"/>
          <w:id w:val="-902136460"/>
          <w:placeholder>
            <w:docPart w:val="911E237C045F49A98EE43E0D4A7E7260"/>
          </w:placeholder>
          <w:temporary/>
          <w:showingPlcHdr/>
          <w15:appearance w15:val="hidden"/>
        </w:sdtPr>
        <w:sdtEndPr/>
        <w:sdtContent>
          <w:r w:rsidR="002F1EA7" w:rsidRPr="00874AA1">
            <w:t>After students complete any research necessary, this is where they will create a plan for their project. Consider requiring teacher approval before they continue to the creation/implementation phase of the project.</w:t>
          </w:r>
        </w:sdtContent>
      </w:sdt>
    </w:p>
    <w:p w14:paraId="6ECF77A9" w14:textId="77777777" w:rsidR="00432A3E" w:rsidRPr="00874AA1" w:rsidRDefault="005F6C53" w:rsidP="00874AA1">
      <w:pPr>
        <w:pStyle w:val="Heading2"/>
      </w:pPr>
      <w:sdt>
        <w:sdtPr>
          <w:alias w:val="Teacher initials:"/>
          <w:tag w:val="Teacher initials:"/>
          <w:id w:val="2110395237"/>
          <w:placeholder>
            <w:docPart w:val="501F74D485B349ACAF0906F1D4A2954D"/>
          </w:placeholder>
          <w:temporary/>
          <w:showingPlcHdr/>
          <w15:appearance w15:val="hidden"/>
        </w:sdtPr>
        <w:sdtEndPr/>
        <w:sdtContent>
          <w:r w:rsidR="002F1EA7" w:rsidRPr="00874AA1">
            <w:t>Teacher initials</w:t>
          </w:r>
        </w:sdtContent>
      </w:sdt>
      <w:r w:rsidR="002F1EA7" w:rsidRPr="00874AA1">
        <w:t xml:space="preserve"> </w:t>
      </w:r>
      <w:sdt>
        <w:sdtPr>
          <w:alias w:val="Enter initials here:"/>
          <w:tag w:val="Enter initials here:"/>
          <w:id w:val="1768964006"/>
          <w:placeholder>
            <w:docPart w:val="093FC0BAD99547A4B1D0E15B1ACB7445"/>
          </w:placeholder>
          <w:temporary/>
          <w:showingPlcHdr/>
          <w15:appearance w15:val="hidden"/>
        </w:sdtPr>
        <w:sdtEndPr/>
        <w:sdtContent>
          <w:r w:rsidR="002F1EA7" w:rsidRPr="00874AA1">
            <w:t>____________</w:t>
          </w:r>
        </w:sdtContent>
      </w:sdt>
    </w:p>
    <w:p w14:paraId="282E7A85" w14:textId="77777777" w:rsidR="00432A3E" w:rsidRPr="00874AA1" w:rsidRDefault="005F6C53" w:rsidP="00874AA1">
      <w:pPr>
        <w:pStyle w:val="Heading3"/>
      </w:pPr>
      <w:sdt>
        <w:sdtPr>
          <w:alias w:val="You are ready to create your project! Please revisit the project tasks/requirements as you work.:"/>
          <w:tag w:val="You are ready to create your project! Please revisit the project tasks/requirements as you work.:"/>
          <w:id w:val="-2052920742"/>
          <w:placeholder>
            <w:docPart w:val="8FF8B00F299E4D1A8813DBBC6D2B3FA5"/>
          </w:placeholder>
          <w:temporary/>
          <w:showingPlcHdr/>
          <w15:appearance w15:val="hidden"/>
        </w:sdtPr>
        <w:sdtEndPr/>
        <w:sdtContent>
          <w:r w:rsidR="002F1EA7" w:rsidRPr="00874AA1">
            <w:t>You are ready to create your project! Please revisit the project tasks/requirements as you work.</w:t>
          </w:r>
        </w:sdtContent>
      </w:sdt>
    </w:p>
    <w:p w14:paraId="1A1EF7FE" w14:textId="77777777" w:rsidR="00563FE4" w:rsidRPr="00874AA1" w:rsidRDefault="005F6C53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0E76916FDFD4453EA99AE66B26880C3E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14:paraId="311C7D2D" w14:textId="77777777" w:rsidR="00563FE4" w:rsidRPr="00874AA1" w:rsidRDefault="005F6C53" w:rsidP="00874AA1">
      <w:sdt>
        <w:sdtPr>
          <w:alias w:val="Possible student prompts: What did you learn? What worked well? What was the most challenging aspect of this project? What will you do differently next time?:"/>
          <w:tag w:val="Possible student prompts: What did you learn? What worked well? What was the most challenging aspect of this project? What will you do differently next time?:"/>
          <w:id w:val="1493913198"/>
          <w:placeholder>
            <w:docPart w:val="248747E3850C4B269B0BCB72B1FEF3E2"/>
          </w:placeholder>
          <w:temporary/>
          <w:showingPlcHdr/>
          <w15:appearance w15:val="hidden"/>
        </w:sdtPr>
        <w:sdtEndPr/>
        <w:sdtContent>
          <w:r w:rsidR="002F1EA7" w:rsidRPr="00874AA1">
            <w:t>Possible student prompts: What did you learn? What worked well? What was the most challenging aspect of this project? What will you do differently next time?</w:t>
          </w:r>
        </w:sdtContent>
      </w:sdt>
    </w:p>
    <w:p w14:paraId="2CFB0024" w14:textId="77777777" w:rsidR="00563FE4" w:rsidRPr="00874AA1" w:rsidRDefault="005F6C53" w:rsidP="00874AA1">
      <w:pPr>
        <w:pStyle w:val="Heading1"/>
      </w:pPr>
      <w:sdt>
        <w:sdtPr>
          <w:alias w:val="Add the link to your project here:"/>
          <w:tag w:val="Add the link to your project here:"/>
          <w:id w:val="1140765804"/>
          <w:placeholder>
            <w:docPart w:val="A9156DE54D5A40AD90E9024F045A356B"/>
          </w:placeholder>
          <w:temporary/>
          <w:showingPlcHdr/>
          <w15:appearance w15:val="hidden"/>
        </w:sdtPr>
        <w:sdtEndPr/>
        <w:sdtContent>
          <w:r w:rsidR="002F1EA7" w:rsidRPr="00874AA1">
            <w:t>Add the link to your project here:</w:t>
          </w:r>
        </w:sdtContent>
      </w:sdt>
    </w:p>
    <w:p w14:paraId="344121EC" w14:textId="77777777" w:rsidR="00044941" w:rsidRPr="00874AA1" w:rsidRDefault="005F6C53" w:rsidP="00874AA1">
      <w:sdt>
        <w:sdtPr>
          <w:alias w:val="Link to access project:"/>
          <w:tag w:val="Link to access project:"/>
          <w:id w:val="-1031334464"/>
          <w:placeholder>
            <w:docPart w:val="B0488C8D188344639E1F7944F368827A"/>
          </w:placeholder>
          <w:temporary/>
          <w:showingPlcHdr/>
          <w15:appearance w15:val="hidden"/>
        </w:sdtPr>
        <w:sdtEndPr/>
        <w:sdtContent>
          <w:r w:rsidR="002F1EA7" w:rsidRPr="00874AA1">
            <w:t>Link to access project</w:t>
          </w:r>
        </w:sdtContent>
      </w:sdt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17568" w14:textId="77777777" w:rsidR="005F6C53" w:rsidRDefault="005F6C53" w:rsidP="00524988">
      <w:pPr>
        <w:spacing w:after="0" w:line="240" w:lineRule="auto"/>
      </w:pPr>
      <w:r>
        <w:separator/>
      </w:r>
    </w:p>
  </w:endnote>
  <w:endnote w:type="continuationSeparator" w:id="0">
    <w:p w14:paraId="25248AD5" w14:textId="77777777" w:rsidR="005F6C53" w:rsidRDefault="005F6C5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2CD90" w14:textId="77777777" w:rsidR="005F6C53" w:rsidRDefault="005F6C53" w:rsidP="00524988">
      <w:pPr>
        <w:spacing w:after="0" w:line="240" w:lineRule="auto"/>
      </w:pPr>
      <w:r>
        <w:separator/>
      </w:r>
    </w:p>
  </w:footnote>
  <w:footnote w:type="continuationSeparator" w:id="0">
    <w:p w14:paraId="0B513EBF" w14:textId="77777777" w:rsidR="005F6C53" w:rsidRDefault="005F6C5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F3"/>
    <w:rsid w:val="00044941"/>
    <w:rsid w:val="00076856"/>
    <w:rsid w:val="00097C80"/>
    <w:rsid w:val="00151A42"/>
    <w:rsid w:val="001E3ADA"/>
    <w:rsid w:val="002261A4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F6C53"/>
    <w:rsid w:val="00635D86"/>
    <w:rsid w:val="00783197"/>
    <w:rsid w:val="00840CF3"/>
    <w:rsid w:val="00874AA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8FEAF"/>
  <w15:chartTrackingRefBased/>
  <w15:docId w15:val="{9DE48777-379D-4A72-9325-E8F2B815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am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AB4223F1B54433A4C2E9B984633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A711-4620-4024-964F-51C5B483BA4C}"/>
      </w:docPartPr>
      <w:docPartBody>
        <w:p w:rsidR="00000000" w:rsidRDefault="00EE3471">
          <w:pPr>
            <w:pStyle w:val="5CAB4223F1B54433A4C2E9B984633A6A"/>
          </w:pPr>
          <w:r w:rsidRPr="00874AA1">
            <w:t>Project Based Learning:</w:t>
          </w:r>
        </w:p>
      </w:docPartBody>
    </w:docPart>
    <w:docPart>
      <w:docPartPr>
        <w:name w:val="04D75810B1774F849C970954D9BE6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0BCF3-4BAB-49F0-AD54-95D85938D5FB}"/>
      </w:docPartPr>
      <w:docPartBody>
        <w:p w:rsidR="00000000" w:rsidRDefault="00EE3471">
          <w:pPr>
            <w:pStyle w:val="04D75810B1774F849C970954D9BE6EC9"/>
          </w:pPr>
          <w:r w:rsidRPr="00874AA1">
            <w:t>Insert Catchy Project Title</w:t>
          </w:r>
        </w:p>
      </w:docPartBody>
    </w:docPart>
    <w:docPart>
      <w:docPartPr>
        <w:name w:val="11F29D4B2CB7430586C88679E3A27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5A774-50E4-49CE-BC30-50F59C4706DB}"/>
      </w:docPartPr>
      <w:docPartBody>
        <w:p w:rsidR="00000000" w:rsidRDefault="00EE3471">
          <w:pPr>
            <w:pStyle w:val="11F29D4B2CB7430586C88679E3A27542"/>
          </w:pPr>
          <w:r w:rsidRPr="00874AA1">
            <w:t>Project Overview:</w:t>
          </w:r>
        </w:p>
      </w:docPartBody>
    </w:docPart>
    <w:docPart>
      <w:docPartPr>
        <w:name w:val="95078449C02F4429AEFE1C01018E8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E945-D31E-44AA-9B6C-B2C2B8F9C82A}"/>
      </w:docPartPr>
      <w:docPartBody>
        <w:p w:rsidR="00000000" w:rsidRDefault="00EE3471">
          <w:pPr>
            <w:pStyle w:val="95078449C02F4429AEFE1C01018E885E"/>
          </w:pPr>
          <w:r w:rsidRPr="00874AA1">
            <w:t>Describe the project here. What will students do?  What will students learn? How will students present their project?</w:t>
          </w:r>
        </w:p>
      </w:docPartBody>
    </w:docPart>
    <w:docPart>
      <w:docPartPr>
        <w:name w:val="8BE5AABC1111494E9DE57625C829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DD432-E24D-46E6-8EF7-8BDB14BBDD08}"/>
      </w:docPartPr>
      <w:docPartBody>
        <w:p w:rsidR="00000000" w:rsidRDefault="00EE3471">
          <w:pPr>
            <w:pStyle w:val="8BE5AABC1111494E9DE57625C829F35F"/>
          </w:pPr>
          <w:r w:rsidRPr="00874AA1">
            <w:t>Standards:</w:t>
          </w:r>
        </w:p>
      </w:docPartBody>
    </w:docPart>
    <w:docPart>
      <w:docPartPr>
        <w:name w:val="6097CA597BAC428F8CD7F5B92E70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7672D-53A3-4FB2-8D2D-943C9997C489}"/>
      </w:docPartPr>
      <w:docPartBody>
        <w:p w:rsidR="00000000" w:rsidRDefault="00EE3471">
          <w:pPr>
            <w:pStyle w:val="6097CA597BAC428F8CD7F5B92E70D6B8"/>
          </w:pPr>
          <w:r w:rsidRPr="00874AA1">
            <w:t>List learning and content standards here</w:t>
          </w:r>
        </w:p>
      </w:docPartBody>
    </w:docPart>
    <w:docPart>
      <w:docPartPr>
        <w:name w:val="7CF1EEA18AEA43739E89A38521023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2CA8-368D-4F07-B4CF-257F57C7FA3C}"/>
      </w:docPartPr>
      <w:docPartBody>
        <w:p w:rsidR="00000000" w:rsidRDefault="00EE3471">
          <w:pPr>
            <w:pStyle w:val="7CF1EEA18AEA43739E89A38521023AAB"/>
          </w:pPr>
          <w:r w:rsidRPr="00874AA1">
            <w:t>List learning and content standards here</w:t>
          </w:r>
        </w:p>
      </w:docPartBody>
    </w:docPart>
    <w:docPart>
      <w:docPartPr>
        <w:name w:val="14207BC1A06648FCB5F4899B5E168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CAD67-267D-40BC-822F-BC9024276A41}"/>
      </w:docPartPr>
      <w:docPartBody>
        <w:p w:rsidR="00000000" w:rsidRDefault="00EE3471">
          <w:pPr>
            <w:pStyle w:val="14207BC1A06648FCB5F4899B5E168E03"/>
          </w:pPr>
          <w:r w:rsidRPr="00874AA1">
            <w:t>List learning and content standards here</w:t>
          </w:r>
        </w:p>
      </w:docPartBody>
    </w:docPart>
    <w:docPart>
      <w:docPartPr>
        <w:name w:val="976B0991D71145D79E03A5C63FF9E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5E1F-9B31-497C-B44F-ECE89D52A19A}"/>
      </w:docPartPr>
      <w:docPartBody>
        <w:p w:rsidR="00000000" w:rsidRDefault="00EE3471">
          <w:pPr>
            <w:pStyle w:val="976B0991D71145D79E03A5C63FF9E8DC"/>
          </w:pPr>
          <w:r w:rsidRPr="00874AA1">
            <w:t>Objectives:</w:t>
          </w:r>
        </w:p>
      </w:docPartBody>
    </w:docPart>
    <w:docPart>
      <w:docPartPr>
        <w:name w:val="2DF00F34616F4F70A7E48B23678A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03419-D190-450A-8990-28E3E0E8FBA0}"/>
      </w:docPartPr>
      <w:docPartBody>
        <w:p w:rsidR="00000000" w:rsidRDefault="00EE3471">
          <w:pPr>
            <w:pStyle w:val="2DF00F34616F4F70A7E48B23678A9326"/>
          </w:pPr>
          <w:r w:rsidRPr="00874AA1">
            <w:t>List objectives here</w:t>
          </w:r>
        </w:p>
      </w:docPartBody>
    </w:docPart>
    <w:docPart>
      <w:docPartPr>
        <w:name w:val="982FD8F10DB843D2A63F680147A0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1F8C-8E4B-4122-BA05-F3BEB4D84EAE}"/>
      </w:docPartPr>
      <w:docPartBody>
        <w:p w:rsidR="00000000" w:rsidRDefault="00EE3471">
          <w:pPr>
            <w:pStyle w:val="982FD8F10DB843D2A63F680147A0CF89"/>
          </w:pPr>
          <w:r w:rsidRPr="00874AA1">
            <w:t>List objectives here</w:t>
          </w:r>
        </w:p>
      </w:docPartBody>
    </w:docPart>
    <w:docPart>
      <w:docPartPr>
        <w:name w:val="A6846173BFE04A808F65AE1916BB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26B4-67EF-4F25-933C-86671572CEBD}"/>
      </w:docPartPr>
      <w:docPartBody>
        <w:p w:rsidR="00000000" w:rsidRDefault="00EE3471">
          <w:pPr>
            <w:pStyle w:val="A6846173BFE04A808F65AE1916BBD755"/>
          </w:pPr>
          <w:r w:rsidRPr="00874AA1">
            <w:t>List objectives here</w:t>
          </w:r>
        </w:p>
      </w:docPartBody>
    </w:docPart>
    <w:docPart>
      <w:docPartPr>
        <w:name w:val="3570F214CB4540ADB994A915CC576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CC6E-65D3-4741-B003-0B9D4BDE76A3}"/>
      </w:docPartPr>
      <w:docPartBody>
        <w:p w:rsidR="00000000" w:rsidRDefault="00EE3471">
          <w:pPr>
            <w:pStyle w:val="3570F214CB4540ADB994A915CC576033"/>
          </w:pPr>
          <w:r w:rsidRPr="00874AA1">
            <w:t>Requirements/Task(s):</w:t>
          </w:r>
        </w:p>
      </w:docPartBody>
    </w:docPart>
    <w:docPart>
      <w:docPartPr>
        <w:name w:val="6198F81516124208B562494D9712C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5557C-F6B1-4C08-8D02-5496A7AAE9D9}"/>
      </w:docPartPr>
      <w:docPartBody>
        <w:p w:rsidR="00000000" w:rsidRDefault="00EE3471">
          <w:pPr>
            <w:pStyle w:val="6198F81516124208B562494D9712C596"/>
          </w:pPr>
          <w:r w:rsidRPr="00874AA1">
            <w:t>Task 1</w:t>
          </w:r>
          <w:r w:rsidRPr="00874AA1">
            <w:tab/>
            <w:t>Outline the project requirements. What task(s) should the students complete?</w:t>
          </w:r>
        </w:p>
      </w:docPartBody>
    </w:docPart>
    <w:docPart>
      <w:docPartPr>
        <w:name w:val="99B30B37B4364D37A47590764C67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8EF1-7DA3-4306-81F1-7BB5E8C996BC}"/>
      </w:docPartPr>
      <w:docPartBody>
        <w:p w:rsidR="00000000" w:rsidRDefault="00EE3471">
          <w:pPr>
            <w:pStyle w:val="99B30B37B4364D37A47590764C67B4D0"/>
          </w:pPr>
          <w:r w:rsidRPr="00874AA1">
            <w:t>Task 2</w:t>
          </w:r>
        </w:p>
      </w:docPartBody>
    </w:docPart>
    <w:docPart>
      <w:docPartPr>
        <w:name w:val="C3B4C399B9B34FE1A86C8E96D456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68B0D-12EC-4703-886D-B57B3D4B0DA0}"/>
      </w:docPartPr>
      <w:docPartBody>
        <w:p w:rsidR="00000000" w:rsidRDefault="00EE3471">
          <w:pPr>
            <w:pStyle w:val="C3B4C399B9B34FE1A86C8E96D45681AE"/>
          </w:pPr>
          <w:r w:rsidRPr="00874AA1">
            <w:t xml:space="preserve">Task </w:t>
          </w:r>
          <w:r>
            <w:t>3</w:t>
          </w:r>
        </w:p>
      </w:docPartBody>
    </w:docPart>
    <w:docPart>
      <w:docPartPr>
        <w:name w:val="28801AC59E994829BA367D6725ED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2611-E598-4FA2-9774-6831D6461D47}"/>
      </w:docPartPr>
      <w:docPartBody>
        <w:p w:rsidR="00000000" w:rsidRDefault="00EE3471">
          <w:pPr>
            <w:pStyle w:val="28801AC59E994829BA367D6725ED33D0"/>
          </w:pPr>
          <w:r w:rsidRPr="00874AA1">
            <w:t>Record your notes/research here:</w:t>
          </w:r>
        </w:p>
      </w:docPartBody>
    </w:docPart>
    <w:docPart>
      <w:docPartPr>
        <w:name w:val="235A5246A5304F28B8A8C70AAD8C5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58B7F-D4B8-44EB-A47E-24F6DAB78012}"/>
      </w:docPartPr>
      <w:docPartBody>
        <w:p w:rsidR="00000000" w:rsidRDefault="00EE3471">
          <w:pPr>
            <w:pStyle w:val="235A5246A5304F28B8A8C70AAD8C5CD6"/>
          </w:pPr>
          <w:r w:rsidRPr="00874AA1">
            <w:t>This is where students can record their ideas and research as they gather the information needed to complete their pr</w:t>
          </w:r>
          <w:r w:rsidRPr="00874AA1">
            <w:t>oject.</w:t>
          </w:r>
        </w:p>
      </w:docPartBody>
    </w:docPart>
    <w:docPart>
      <w:docPartPr>
        <w:name w:val="91567E51B98944B8A578FF03E5063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19D96-B24A-46A7-AE6F-E92AD7E3615E}"/>
      </w:docPartPr>
      <w:docPartBody>
        <w:p w:rsidR="00000000" w:rsidRDefault="00EE3471">
          <w:pPr>
            <w:pStyle w:val="91567E51B98944B8A578FF03E506370E"/>
          </w:pPr>
          <w:r w:rsidRPr="00874AA1">
            <w:t>Outline the steps/plan for your project:</w:t>
          </w:r>
        </w:p>
      </w:docPartBody>
    </w:docPart>
    <w:docPart>
      <w:docPartPr>
        <w:name w:val="911E237C045F49A98EE43E0D4A7E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A65A-2609-4B93-B428-EDFDC615C069}"/>
      </w:docPartPr>
      <w:docPartBody>
        <w:p w:rsidR="00000000" w:rsidRDefault="00EE3471">
          <w:pPr>
            <w:pStyle w:val="911E237C045F49A98EE43E0D4A7E7260"/>
          </w:pPr>
          <w:r w:rsidRPr="00874AA1">
            <w:t>After students complete any research necessary, this is where they will create a plan for their project. Consider requiring teacher approval before they continue to the creation/implementation phase of the pr</w:t>
          </w:r>
          <w:r w:rsidRPr="00874AA1">
            <w:t>oject.</w:t>
          </w:r>
        </w:p>
      </w:docPartBody>
    </w:docPart>
    <w:docPart>
      <w:docPartPr>
        <w:name w:val="501F74D485B349ACAF0906F1D4A29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435DF-D4A5-4B15-B0DA-D0868424DFB0}"/>
      </w:docPartPr>
      <w:docPartBody>
        <w:p w:rsidR="00000000" w:rsidRDefault="00EE3471">
          <w:pPr>
            <w:pStyle w:val="501F74D485B349ACAF0906F1D4A2954D"/>
          </w:pPr>
          <w:r w:rsidRPr="00874AA1">
            <w:t>Teacher initials</w:t>
          </w:r>
        </w:p>
      </w:docPartBody>
    </w:docPart>
    <w:docPart>
      <w:docPartPr>
        <w:name w:val="093FC0BAD99547A4B1D0E15B1ACB7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F0542-FF4C-4A83-97B3-B9A1FCC27913}"/>
      </w:docPartPr>
      <w:docPartBody>
        <w:p w:rsidR="00000000" w:rsidRDefault="00EE3471">
          <w:pPr>
            <w:pStyle w:val="093FC0BAD99547A4B1D0E15B1ACB7445"/>
          </w:pPr>
          <w:r w:rsidRPr="00874AA1">
            <w:t>____________</w:t>
          </w:r>
        </w:p>
      </w:docPartBody>
    </w:docPart>
    <w:docPart>
      <w:docPartPr>
        <w:name w:val="8FF8B00F299E4D1A8813DBBC6D2B3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B28B-6453-4A26-9CF7-0FAAF87CC85A}"/>
      </w:docPartPr>
      <w:docPartBody>
        <w:p w:rsidR="00000000" w:rsidRDefault="00EE3471">
          <w:pPr>
            <w:pStyle w:val="8FF8B00F299E4D1A8813DBBC6D2B3FA5"/>
          </w:pPr>
          <w:r w:rsidRPr="00874AA1">
            <w:t>You are ready to create your project! Please revisit the project tasks/requirements as you work.</w:t>
          </w:r>
        </w:p>
      </w:docPartBody>
    </w:docPart>
    <w:docPart>
      <w:docPartPr>
        <w:name w:val="0E76916FDFD4453EA99AE66B26880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5F806-1619-44EF-ABFC-B442738B993C}"/>
      </w:docPartPr>
      <w:docPartBody>
        <w:p w:rsidR="00000000" w:rsidRDefault="00EE3471">
          <w:pPr>
            <w:pStyle w:val="0E76916FDFD4453EA99AE66B26880C3E"/>
          </w:pPr>
          <w:r w:rsidRPr="00874AA1">
            <w:t>Summarize what you learned:</w:t>
          </w:r>
        </w:p>
      </w:docPartBody>
    </w:docPart>
    <w:docPart>
      <w:docPartPr>
        <w:name w:val="248747E3850C4B269B0BCB72B1FEF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812F5-B9EF-4FF0-A272-1B2000CDCC3E}"/>
      </w:docPartPr>
      <w:docPartBody>
        <w:p w:rsidR="00000000" w:rsidRDefault="00EE3471">
          <w:pPr>
            <w:pStyle w:val="248747E3850C4B269B0BCB72B1FEF3E2"/>
          </w:pPr>
          <w:r w:rsidRPr="00874AA1">
            <w:t>Possible student prompts: What did you learn? What worked well? What was the most challenging aspect of this pr</w:t>
          </w:r>
          <w:r w:rsidRPr="00874AA1">
            <w:t>oject? What will you do differently next time?</w:t>
          </w:r>
        </w:p>
      </w:docPartBody>
    </w:docPart>
    <w:docPart>
      <w:docPartPr>
        <w:name w:val="A9156DE54D5A40AD90E9024F045A3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41494-6F38-4787-8142-9AC31D5A9F8A}"/>
      </w:docPartPr>
      <w:docPartBody>
        <w:p w:rsidR="00000000" w:rsidRDefault="00EE3471">
          <w:pPr>
            <w:pStyle w:val="A9156DE54D5A40AD90E9024F045A356B"/>
          </w:pPr>
          <w:r w:rsidRPr="00874AA1">
            <w:t>Add the link to your project here:</w:t>
          </w:r>
        </w:p>
      </w:docPartBody>
    </w:docPart>
    <w:docPart>
      <w:docPartPr>
        <w:name w:val="B0488C8D188344639E1F7944F3688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72FEE-6063-4150-AB7D-1606D2CBFBEB}"/>
      </w:docPartPr>
      <w:docPartBody>
        <w:p w:rsidR="00000000" w:rsidRDefault="00EE3471">
          <w:pPr>
            <w:pStyle w:val="B0488C8D188344639E1F7944F368827A"/>
          </w:pPr>
          <w:r w:rsidRPr="00874AA1">
            <w:t>Link to access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71"/>
    <w:rsid w:val="00E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B4223F1B54433A4C2E9B984633A6A">
    <w:name w:val="5CAB4223F1B54433A4C2E9B984633A6A"/>
  </w:style>
  <w:style w:type="paragraph" w:customStyle="1" w:styleId="04D75810B1774F849C970954D9BE6EC9">
    <w:name w:val="04D75810B1774F849C970954D9BE6EC9"/>
  </w:style>
  <w:style w:type="paragraph" w:customStyle="1" w:styleId="11F29D4B2CB7430586C88679E3A27542">
    <w:name w:val="11F29D4B2CB7430586C88679E3A27542"/>
  </w:style>
  <w:style w:type="paragraph" w:customStyle="1" w:styleId="95078449C02F4429AEFE1C01018E885E">
    <w:name w:val="95078449C02F4429AEFE1C01018E885E"/>
  </w:style>
  <w:style w:type="paragraph" w:customStyle="1" w:styleId="8BE5AABC1111494E9DE57625C829F35F">
    <w:name w:val="8BE5AABC1111494E9DE57625C829F35F"/>
  </w:style>
  <w:style w:type="paragraph" w:customStyle="1" w:styleId="6097CA597BAC428F8CD7F5B92E70D6B8">
    <w:name w:val="6097CA597BAC428F8CD7F5B92E70D6B8"/>
  </w:style>
  <w:style w:type="paragraph" w:customStyle="1" w:styleId="7CF1EEA18AEA43739E89A38521023AAB">
    <w:name w:val="7CF1EEA18AEA43739E89A38521023AAB"/>
  </w:style>
  <w:style w:type="paragraph" w:customStyle="1" w:styleId="14207BC1A06648FCB5F4899B5E168E03">
    <w:name w:val="14207BC1A06648FCB5F4899B5E168E03"/>
  </w:style>
  <w:style w:type="paragraph" w:customStyle="1" w:styleId="976B0991D71145D79E03A5C63FF9E8DC">
    <w:name w:val="976B0991D71145D79E03A5C63FF9E8DC"/>
  </w:style>
  <w:style w:type="paragraph" w:customStyle="1" w:styleId="2DF00F34616F4F70A7E48B23678A9326">
    <w:name w:val="2DF00F34616F4F70A7E48B23678A9326"/>
  </w:style>
  <w:style w:type="paragraph" w:customStyle="1" w:styleId="982FD8F10DB843D2A63F680147A0CF89">
    <w:name w:val="982FD8F10DB843D2A63F680147A0CF89"/>
  </w:style>
  <w:style w:type="paragraph" w:customStyle="1" w:styleId="A6846173BFE04A808F65AE1916BBD755">
    <w:name w:val="A6846173BFE04A808F65AE1916BBD755"/>
  </w:style>
  <w:style w:type="paragraph" w:customStyle="1" w:styleId="3570F214CB4540ADB994A915CC576033">
    <w:name w:val="3570F214CB4540ADB994A915CC576033"/>
  </w:style>
  <w:style w:type="paragraph" w:customStyle="1" w:styleId="6198F81516124208B562494D9712C596">
    <w:name w:val="6198F81516124208B562494D9712C596"/>
  </w:style>
  <w:style w:type="paragraph" w:customStyle="1" w:styleId="99B30B37B4364D37A47590764C67B4D0">
    <w:name w:val="99B30B37B4364D37A47590764C67B4D0"/>
  </w:style>
  <w:style w:type="paragraph" w:customStyle="1" w:styleId="C3B4C399B9B34FE1A86C8E96D45681AE">
    <w:name w:val="C3B4C399B9B34FE1A86C8E96D45681AE"/>
  </w:style>
  <w:style w:type="paragraph" w:customStyle="1" w:styleId="28801AC59E994829BA367D6725ED33D0">
    <w:name w:val="28801AC59E994829BA367D6725ED33D0"/>
  </w:style>
  <w:style w:type="paragraph" w:customStyle="1" w:styleId="235A5246A5304F28B8A8C70AAD8C5CD6">
    <w:name w:val="235A5246A5304F28B8A8C70AAD8C5CD6"/>
  </w:style>
  <w:style w:type="paragraph" w:customStyle="1" w:styleId="91567E51B98944B8A578FF03E506370E">
    <w:name w:val="91567E51B98944B8A578FF03E506370E"/>
  </w:style>
  <w:style w:type="paragraph" w:customStyle="1" w:styleId="911E237C045F49A98EE43E0D4A7E7260">
    <w:name w:val="911E237C045F49A98EE43E0D4A7E7260"/>
  </w:style>
  <w:style w:type="paragraph" w:customStyle="1" w:styleId="501F74D485B349ACAF0906F1D4A2954D">
    <w:name w:val="501F74D485B349ACAF0906F1D4A2954D"/>
  </w:style>
  <w:style w:type="paragraph" w:customStyle="1" w:styleId="093FC0BAD99547A4B1D0E15B1ACB7445">
    <w:name w:val="093FC0BAD99547A4B1D0E15B1ACB7445"/>
  </w:style>
  <w:style w:type="paragraph" w:customStyle="1" w:styleId="8FF8B00F299E4D1A8813DBBC6D2B3FA5">
    <w:name w:val="8FF8B00F299E4D1A8813DBBC6D2B3FA5"/>
  </w:style>
  <w:style w:type="paragraph" w:customStyle="1" w:styleId="0E76916FDFD4453EA99AE66B26880C3E">
    <w:name w:val="0E76916FDFD4453EA99AE66B26880C3E"/>
  </w:style>
  <w:style w:type="paragraph" w:customStyle="1" w:styleId="248747E3850C4B269B0BCB72B1FEF3E2">
    <w:name w:val="248747E3850C4B269B0BCB72B1FEF3E2"/>
  </w:style>
  <w:style w:type="paragraph" w:customStyle="1" w:styleId="A9156DE54D5A40AD90E9024F045A356B">
    <w:name w:val="A9156DE54D5A40AD90E9024F045A356B"/>
  </w:style>
  <w:style w:type="paragraph" w:customStyle="1" w:styleId="B0488C8D188344639E1F7944F368827A">
    <w:name w:val="B0488C8D188344639E1F7944F3688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cnam</dc:creator>
  <cp:keywords/>
  <dc:description/>
  <cp:lastModifiedBy>cnam</cp:lastModifiedBy>
  <cp:revision>1</cp:revision>
  <dcterms:created xsi:type="dcterms:W3CDTF">2020-10-30T19:33:00Z</dcterms:created>
  <dcterms:modified xsi:type="dcterms:W3CDTF">2020-10-30T19:33:00Z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